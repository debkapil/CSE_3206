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F910" w14:textId="77777777" w:rsidR="00195090" w:rsidRDefault="00195090">
      <w:pPr>
        <w:spacing w:after="0" w:line="259" w:lineRule="auto"/>
        <w:ind w:left="0" w:right="178" w:firstLine="0"/>
        <w:jc w:val="center"/>
        <w:rPr>
          <w:b w:val="0"/>
          <w:i/>
          <w:color w:val="000000"/>
          <w:sz w:val="20"/>
        </w:rPr>
      </w:pPr>
    </w:p>
    <w:p w14:paraId="0824BEB2" w14:textId="77777777" w:rsidR="00195090" w:rsidRDefault="00195090" w:rsidP="00E63ED5">
      <w:pPr>
        <w:spacing w:after="0" w:line="259" w:lineRule="auto"/>
        <w:ind w:left="0" w:right="178" w:firstLine="0"/>
        <w:jc w:val="center"/>
        <w:rPr>
          <w:b w:val="0"/>
          <w:i/>
          <w:color w:val="000000"/>
          <w:sz w:val="20"/>
        </w:rPr>
      </w:pPr>
    </w:p>
    <w:p w14:paraId="04B46B04" w14:textId="77777777" w:rsidR="006F2E52" w:rsidRDefault="00807288" w:rsidP="00E63ED5">
      <w:pPr>
        <w:spacing w:after="0" w:line="259" w:lineRule="auto"/>
        <w:ind w:left="0" w:right="178" w:firstLine="0"/>
        <w:jc w:val="center"/>
      </w:pPr>
      <w:r>
        <w:rPr>
          <w:b w:val="0"/>
          <w:i/>
          <w:color w:val="000000"/>
          <w:sz w:val="20"/>
        </w:rPr>
        <w:t>“Heaven’s Light is Our Guide”</w:t>
      </w:r>
    </w:p>
    <w:p w14:paraId="187A1C59" w14:textId="77777777" w:rsidR="006F2E52" w:rsidRDefault="00807288" w:rsidP="00E63ED5">
      <w:pPr>
        <w:spacing w:after="262" w:line="259" w:lineRule="auto"/>
        <w:ind w:left="30" w:firstLine="0"/>
        <w:jc w:val="center"/>
      </w:pPr>
      <w:r>
        <w:rPr>
          <w:noProof/>
        </w:rPr>
        <w:drawing>
          <wp:inline distT="0" distB="0" distL="0" distR="0" wp14:anchorId="21E7A915" wp14:editId="4F4E4991">
            <wp:extent cx="838200" cy="97663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3609" w14:textId="77777777" w:rsidR="006F2E52" w:rsidRPr="00B91F8B" w:rsidRDefault="00807288" w:rsidP="00E63ED5">
      <w:pPr>
        <w:spacing w:after="28" w:line="259" w:lineRule="auto"/>
        <w:ind w:left="0" w:right="729" w:firstLine="0"/>
        <w:jc w:val="center"/>
        <w:rPr>
          <w:sz w:val="40"/>
          <w:szCs w:val="40"/>
        </w:rPr>
      </w:pPr>
      <w:proofErr w:type="spellStart"/>
      <w:r w:rsidRPr="00B91F8B">
        <w:rPr>
          <w:color w:val="000000"/>
          <w:sz w:val="40"/>
          <w:szCs w:val="40"/>
        </w:rPr>
        <w:t>Rajshahi</w:t>
      </w:r>
      <w:proofErr w:type="spellEnd"/>
      <w:r w:rsidRPr="00B91F8B">
        <w:rPr>
          <w:color w:val="000000"/>
          <w:sz w:val="40"/>
          <w:szCs w:val="40"/>
        </w:rPr>
        <w:t xml:space="preserve"> University of Engineering &amp; Technology</w:t>
      </w:r>
    </w:p>
    <w:p w14:paraId="138BB77C" w14:textId="77777777" w:rsidR="006F2E52" w:rsidRPr="003A6BEA" w:rsidRDefault="003A6BEA" w:rsidP="00E63ED5">
      <w:pPr>
        <w:spacing w:after="0" w:line="259" w:lineRule="auto"/>
        <w:ind w:left="0" w:right="1055" w:firstLine="0"/>
        <w:jc w:val="center"/>
        <w:rPr>
          <w:color w:val="000000"/>
          <w:sz w:val="36"/>
          <w:szCs w:val="36"/>
        </w:rPr>
      </w:pPr>
      <w:r>
        <w:rPr>
          <w:color w:val="000000"/>
          <w:sz w:val="40"/>
          <w:szCs w:val="40"/>
        </w:rPr>
        <w:t xml:space="preserve"> </w:t>
      </w:r>
      <w:r w:rsidR="00807288" w:rsidRPr="003A6BEA">
        <w:rPr>
          <w:color w:val="000000"/>
          <w:sz w:val="36"/>
          <w:szCs w:val="36"/>
        </w:rPr>
        <w:t>Department of Computer Science &amp; Engineering</w:t>
      </w:r>
    </w:p>
    <w:p w14:paraId="720ADD12" w14:textId="77777777" w:rsidR="00364EB9" w:rsidRDefault="00364EB9" w:rsidP="00E63ED5">
      <w:pPr>
        <w:spacing w:after="0" w:line="259" w:lineRule="auto"/>
        <w:ind w:left="0" w:right="1055" w:firstLine="0"/>
        <w:jc w:val="center"/>
      </w:pPr>
    </w:p>
    <w:p w14:paraId="25CFF141" w14:textId="77777777" w:rsidR="006F2E52" w:rsidRDefault="006F2E52" w:rsidP="00E63ED5">
      <w:pPr>
        <w:spacing w:after="147" w:line="259" w:lineRule="auto"/>
        <w:ind w:left="0" w:right="977" w:firstLine="0"/>
        <w:jc w:val="center"/>
      </w:pPr>
    </w:p>
    <w:p w14:paraId="35670BE0" w14:textId="77777777" w:rsidR="00195090" w:rsidRDefault="005F1F0C" w:rsidP="00E63ED5">
      <w:pPr>
        <w:jc w:val="center"/>
        <w:rPr>
          <w:color w:val="000000"/>
          <w:sz w:val="40"/>
          <w:szCs w:val="40"/>
          <w:u w:val="single"/>
        </w:rPr>
      </w:pPr>
      <w:r w:rsidRPr="005F1F0C">
        <w:rPr>
          <w:color w:val="000000"/>
          <w:sz w:val="40"/>
          <w:szCs w:val="40"/>
          <w:u w:val="single"/>
        </w:rPr>
        <w:t>Lab Report – 01</w:t>
      </w:r>
    </w:p>
    <w:p w14:paraId="4D3F723B" w14:textId="77777777" w:rsidR="00364EB9" w:rsidRDefault="00364EB9" w:rsidP="00E63ED5">
      <w:pPr>
        <w:jc w:val="center"/>
        <w:rPr>
          <w:color w:val="000000"/>
          <w:sz w:val="40"/>
          <w:szCs w:val="40"/>
          <w:u w:val="single"/>
        </w:rPr>
      </w:pPr>
    </w:p>
    <w:p w14:paraId="160E23D1" w14:textId="77777777" w:rsidR="005F1F0C" w:rsidRPr="00195090" w:rsidRDefault="005F1F0C" w:rsidP="00E63ED5">
      <w:pPr>
        <w:jc w:val="center"/>
      </w:pPr>
    </w:p>
    <w:p w14:paraId="3780CF5C" w14:textId="77777777" w:rsidR="005F54B9" w:rsidRPr="003A6BEA" w:rsidRDefault="004B67CF" w:rsidP="004B67CF">
      <w:pPr>
        <w:spacing w:after="140" w:line="259" w:lineRule="auto"/>
        <w:ind w:left="55" w:hanging="5"/>
        <w:rPr>
          <w:b w:val="0"/>
          <w:bCs/>
          <w:color w:val="000000"/>
          <w:sz w:val="32"/>
          <w:szCs w:val="32"/>
        </w:rPr>
      </w:pPr>
      <w:r>
        <w:rPr>
          <w:b w:val="0"/>
          <w:bCs/>
          <w:color w:val="000000"/>
          <w:sz w:val="32"/>
        </w:rPr>
        <w:t xml:space="preserve">      </w:t>
      </w:r>
      <w:r w:rsidR="00807288" w:rsidRPr="003A6BEA">
        <w:rPr>
          <w:b w:val="0"/>
          <w:bCs/>
          <w:color w:val="000000"/>
          <w:sz w:val="32"/>
          <w:szCs w:val="32"/>
        </w:rPr>
        <w:t xml:space="preserve">Course Code: </w:t>
      </w:r>
      <w:r w:rsidR="005F54B9" w:rsidRPr="003A6BEA">
        <w:rPr>
          <w:b w:val="0"/>
          <w:bCs/>
          <w:color w:val="000000"/>
          <w:sz w:val="32"/>
          <w:szCs w:val="32"/>
        </w:rPr>
        <w:t>CSE</w:t>
      </w:r>
      <w:r w:rsidR="008A4A6A" w:rsidRPr="003A6BEA">
        <w:rPr>
          <w:b w:val="0"/>
          <w:bCs/>
          <w:color w:val="000000"/>
          <w:sz w:val="32"/>
          <w:szCs w:val="32"/>
        </w:rPr>
        <w:t>-</w:t>
      </w:r>
      <w:r w:rsidR="005F54B9" w:rsidRPr="003A6BEA">
        <w:rPr>
          <w:b w:val="0"/>
          <w:bCs/>
          <w:color w:val="000000"/>
          <w:sz w:val="32"/>
          <w:szCs w:val="32"/>
        </w:rPr>
        <w:t>3</w:t>
      </w:r>
      <w:r w:rsidR="008A4A6A" w:rsidRPr="003A6BEA">
        <w:rPr>
          <w:b w:val="0"/>
          <w:bCs/>
          <w:color w:val="000000"/>
          <w:sz w:val="32"/>
          <w:szCs w:val="32"/>
        </w:rPr>
        <w:t>206</w:t>
      </w:r>
    </w:p>
    <w:p w14:paraId="639FCC5E" w14:textId="77777777" w:rsidR="008778EA" w:rsidRPr="003A6BEA" w:rsidRDefault="004B67CF" w:rsidP="004B67CF">
      <w:pPr>
        <w:spacing w:after="140"/>
        <w:ind w:left="55"/>
        <w:rPr>
          <w:rFonts w:eastAsiaTheme="minorEastAsia"/>
          <w:b w:val="0"/>
          <w:color w:val="000000"/>
          <w:kern w:val="0"/>
          <w:sz w:val="32"/>
          <w:szCs w:val="32"/>
          <w:lang w:val="en-GB" w:bidi="te-IN"/>
        </w:rPr>
      </w:pPr>
      <w:r w:rsidRPr="003A6BEA">
        <w:rPr>
          <w:b w:val="0"/>
          <w:bCs/>
          <w:color w:val="000000"/>
          <w:sz w:val="32"/>
          <w:szCs w:val="32"/>
        </w:rPr>
        <w:t xml:space="preserve">      </w:t>
      </w:r>
      <w:r w:rsidR="00807288" w:rsidRPr="003A6BEA">
        <w:rPr>
          <w:b w:val="0"/>
          <w:bCs/>
          <w:color w:val="000000"/>
          <w:sz w:val="32"/>
          <w:szCs w:val="32"/>
        </w:rPr>
        <w:t xml:space="preserve">Course Title: </w:t>
      </w:r>
      <w:r w:rsidR="000143B7" w:rsidRPr="003A6BEA">
        <w:rPr>
          <w:b w:val="0"/>
          <w:bCs/>
          <w:color w:val="000000"/>
          <w:sz w:val="32"/>
          <w:szCs w:val="32"/>
        </w:rPr>
        <w:t xml:space="preserve"> </w:t>
      </w:r>
      <w:r w:rsidR="00364EB9" w:rsidRPr="003A6BEA">
        <w:rPr>
          <w:rFonts w:eastAsiaTheme="minorEastAsia"/>
          <w:b w:val="0"/>
          <w:color w:val="000000"/>
          <w:kern w:val="0"/>
          <w:sz w:val="32"/>
          <w:szCs w:val="32"/>
          <w:lang w:val="en-GB" w:bidi="te-IN"/>
        </w:rPr>
        <w:t>Software Engineering Sessional</w:t>
      </w:r>
    </w:p>
    <w:p w14:paraId="04702B16" w14:textId="77777777" w:rsidR="009D0927" w:rsidRDefault="004B67CF" w:rsidP="004B67CF">
      <w:pPr>
        <w:spacing w:after="140"/>
        <w:ind w:left="55"/>
        <w:rPr>
          <w:rFonts w:eastAsiaTheme="minorEastAsia"/>
          <w:b w:val="0"/>
          <w:color w:val="000000"/>
          <w:kern w:val="0"/>
          <w:sz w:val="31"/>
          <w:szCs w:val="31"/>
          <w:lang w:val="en-GB" w:bidi="te-IN"/>
        </w:rPr>
      </w:pPr>
      <w:r w:rsidRPr="003A6BEA">
        <w:rPr>
          <w:rFonts w:eastAsiaTheme="minorEastAsia"/>
          <w:b w:val="0"/>
          <w:color w:val="000000"/>
          <w:kern w:val="0"/>
          <w:sz w:val="32"/>
          <w:szCs w:val="32"/>
          <w:lang w:val="en-GB" w:bidi="te-IN"/>
        </w:rPr>
        <w:t xml:space="preserve">      </w:t>
      </w:r>
      <w:r w:rsidR="009D0927" w:rsidRPr="003A6BEA">
        <w:rPr>
          <w:rFonts w:eastAsiaTheme="minorEastAsia"/>
          <w:b w:val="0"/>
          <w:color w:val="000000"/>
          <w:kern w:val="0"/>
          <w:sz w:val="32"/>
          <w:szCs w:val="32"/>
          <w:lang w:val="en-GB" w:bidi="te-IN"/>
        </w:rPr>
        <w:t>Date:</w:t>
      </w:r>
      <w:r w:rsidRPr="003A6BEA">
        <w:rPr>
          <w:rFonts w:eastAsiaTheme="minorEastAsia"/>
          <w:b w:val="0"/>
          <w:color w:val="000000"/>
          <w:kern w:val="0"/>
          <w:sz w:val="32"/>
          <w:szCs w:val="32"/>
          <w:lang w:val="en-GB" w:bidi="te-IN"/>
        </w:rPr>
        <w:t>31/12/2024</w:t>
      </w:r>
    </w:p>
    <w:p w14:paraId="5E31A4E9" w14:textId="77777777" w:rsidR="006F2E52" w:rsidRPr="00576558" w:rsidRDefault="006F2E52" w:rsidP="004B67CF">
      <w:pPr>
        <w:spacing w:after="140" w:line="259" w:lineRule="auto"/>
        <w:ind w:left="0" w:firstLine="0"/>
        <w:rPr>
          <w:b w:val="0"/>
          <w:bCs/>
        </w:rPr>
      </w:pPr>
    </w:p>
    <w:tbl>
      <w:tblPr>
        <w:tblStyle w:val="TableGrid"/>
        <w:tblW w:w="9366" w:type="dxa"/>
        <w:tblInd w:w="-72" w:type="dxa"/>
        <w:tblCellMar>
          <w:top w:w="182" w:type="dxa"/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4889"/>
        <w:gridCol w:w="4477"/>
      </w:tblGrid>
      <w:tr w:rsidR="006F2E52" w:rsidRPr="00576558" w14:paraId="749EEEBD" w14:textId="77777777">
        <w:trPr>
          <w:trHeight w:val="3315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6825" w14:textId="77777777" w:rsidR="006F2E52" w:rsidRPr="003A6BEA" w:rsidRDefault="00807288" w:rsidP="00E63ED5">
            <w:pPr>
              <w:spacing w:after="166" w:line="259" w:lineRule="auto"/>
              <w:ind w:left="0" w:right="78" w:firstLine="0"/>
              <w:jc w:val="center"/>
              <w:rPr>
                <w:b w:val="0"/>
                <w:bCs/>
                <w:sz w:val="32"/>
                <w:szCs w:val="32"/>
              </w:rPr>
            </w:pPr>
            <w:r w:rsidRPr="003A6BEA">
              <w:rPr>
                <w:color w:val="000000"/>
                <w:sz w:val="32"/>
                <w:szCs w:val="32"/>
                <w:u w:val="single" w:color="000000"/>
              </w:rPr>
              <w:t>Submitted By</w:t>
            </w:r>
            <w:r w:rsidRPr="003A6BEA">
              <w:rPr>
                <w:b w:val="0"/>
                <w:bCs/>
                <w:color w:val="000000"/>
                <w:sz w:val="32"/>
                <w:szCs w:val="32"/>
              </w:rPr>
              <w:t>-</w:t>
            </w:r>
          </w:p>
          <w:p w14:paraId="0BF823B1" w14:textId="77777777" w:rsidR="006F2E52" w:rsidRPr="003A6BEA" w:rsidRDefault="00807288" w:rsidP="00E63ED5">
            <w:pPr>
              <w:spacing w:after="144" w:line="259" w:lineRule="auto"/>
              <w:ind w:left="0" w:firstLine="0"/>
              <w:jc w:val="center"/>
              <w:rPr>
                <w:b w:val="0"/>
                <w:bCs/>
                <w:sz w:val="32"/>
                <w:szCs w:val="32"/>
              </w:rPr>
            </w:pPr>
            <w:r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Name: </w:t>
            </w:r>
            <w:r w:rsidR="00576558"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 </w:t>
            </w:r>
            <w:r w:rsidR="00EA21E0" w:rsidRPr="003A6BEA">
              <w:rPr>
                <w:b w:val="0"/>
                <w:bCs/>
                <w:color w:val="000000"/>
                <w:sz w:val="32"/>
                <w:szCs w:val="32"/>
              </w:rPr>
              <w:t>Kapil Deb Barman</w:t>
            </w:r>
          </w:p>
          <w:p w14:paraId="497E0562" w14:textId="77777777" w:rsidR="006F2E52" w:rsidRPr="003A6BEA" w:rsidRDefault="00807288" w:rsidP="00E63ED5">
            <w:pPr>
              <w:spacing w:after="144" w:line="259" w:lineRule="auto"/>
              <w:ind w:left="0" w:firstLine="0"/>
              <w:jc w:val="center"/>
              <w:rPr>
                <w:b w:val="0"/>
                <w:bCs/>
                <w:sz w:val="32"/>
                <w:szCs w:val="32"/>
              </w:rPr>
            </w:pPr>
            <w:r w:rsidRPr="003A6BEA">
              <w:rPr>
                <w:b w:val="0"/>
                <w:bCs/>
                <w:color w:val="000000"/>
                <w:sz w:val="32"/>
                <w:szCs w:val="32"/>
              </w:rPr>
              <w:t>Department:</w:t>
            </w:r>
            <w:r w:rsidR="00576558"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 </w:t>
            </w:r>
            <w:r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 CSE</w:t>
            </w:r>
          </w:p>
          <w:p w14:paraId="02A15067" w14:textId="77777777" w:rsidR="006F2E52" w:rsidRPr="003A6BEA" w:rsidRDefault="00807288" w:rsidP="00E63ED5">
            <w:pPr>
              <w:spacing w:after="146" w:line="259" w:lineRule="auto"/>
              <w:ind w:left="0" w:firstLine="0"/>
              <w:jc w:val="center"/>
              <w:rPr>
                <w:b w:val="0"/>
                <w:bCs/>
                <w:sz w:val="32"/>
                <w:szCs w:val="32"/>
              </w:rPr>
            </w:pPr>
            <w:r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Roll No.: </w:t>
            </w:r>
            <w:r w:rsidR="00576558"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 </w:t>
            </w:r>
            <w:r w:rsidRPr="003A6BEA">
              <w:rPr>
                <w:b w:val="0"/>
                <w:bCs/>
                <w:color w:val="000000"/>
                <w:sz w:val="32"/>
                <w:szCs w:val="32"/>
              </w:rPr>
              <w:t>2003</w:t>
            </w:r>
            <w:r w:rsidR="00EA21E0" w:rsidRPr="003A6BEA">
              <w:rPr>
                <w:b w:val="0"/>
                <w:bCs/>
                <w:color w:val="000000"/>
                <w:sz w:val="32"/>
                <w:szCs w:val="32"/>
              </w:rPr>
              <w:t>181</w:t>
            </w:r>
          </w:p>
          <w:p w14:paraId="0196440E" w14:textId="77777777" w:rsidR="006F2E52" w:rsidRPr="00576558" w:rsidRDefault="00807288" w:rsidP="00E63ED5">
            <w:pPr>
              <w:spacing w:after="173" w:line="259" w:lineRule="auto"/>
              <w:ind w:left="0" w:firstLine="0"/>
              <w:jc w:val="center"/>
              <w:rPr>
                <w:b w:val="0"/>
                <w:bCs/>
              </w:rPr>
            </w:pPr>
            <w:r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Section: </w:t>
            </w:r>
            <w:r w:rsidR="00576558" w:rsidRPr="003A6BEA">
              <w:rPr>
                <w:b w:val="0"/>
                <w:bCs/>
                <w:color w:val="000000"/>
                <w:sz w:val="32"/>
                <w:szCs w:val="32"/>
              </w:rPr>
              <w:t xml:space="preserve"> </w:t>
            </w:r>
            <w:r w:rsidRPr="003A6BEA">
              <w:rPr>
                <w:b w:val="0"/>
                <w:bCs/>
                <w:color w:val="000000"/>
                <w:sz w:val="32"/>
                <w:szCs w:val="32"/>
              </w:rPr>
              <w:t>C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8F3F" w14:textId="77777777" w:rsidR="006F2E52" w:rsidRDefault="00807288" w:rsidP="003A6BEA">
            <w:pPr>
              <w:spacing w:after="5" w:line="259" w:lineRule="auto"/>
              <w:ind w:left="0" w:right="85" w:firstLine="0"/>
              <w:jc w:val="center"/>
              <w:rPr>
                <w:b w:val="0"/>
                <w:bCs/>
                <w:sz w:val="32"/>
                <w:szCs w:val="32"/>
              </w:rPr>
            </w:pPr>
            <w:r w:rsidRPr="003A6BEA">
              <w:rPr>
                <w:color w:val="000000"/>
                <w:sz w:val="32"/>
                <w:szCs w:val="32"/>
                <w:u w:val="single" w:color="000000"/>
              </w:rPr>
              <w:t>Submitted To</w:t>
            </w:r>
            <w:r w:rsidRPr="003A6BEA">
              <w:rPr>
                <w:b w:val="0"/>
                <w:bCs/>
                <w:color w:val="000000"/>
                <w:sz w:val="32"/>
                <w:szCs w:val="32"/>
              </w:rPr>
              <w:t>-</w:t>
            </w:r>
          </w:p>
          <w:p w14:paraId="0F2D63A3" w14:textId="77777777" w:rsidR="003A6BEA" w:rsidRPr="003A6BEA" w:rsidRDefault="003A6BEA" w:rsidP="003A6BEA">
            <w:pPr>
              <w:spacing w:after="5" w:line="259" w:lineRule="auto"/>
              <w:ind w:left="0" w:right="85" w:firstLine="0"/>
              <w:jc w:val="center"/>
              <w:rPr>
                <w:b w:val="0"/>
                <w:bCs/>
                <w:sz w:val="32"/>
                <w:szCs w:val="32"/>
              </w:rPr>
            </w:pPr>
          </w:p>
          <w:p w14:paraId="5B541F55" w14:textId="77777777" w:rsidR="00B91F8B" w:rsidRPr="003A6BEA" w:rsidRDefault="00B91F8B" w:rsidP="00E63ED5">
            <w:pPr>
              <w:spacing w:after="53" w:line="259" w:lineRule="auto"/>
              <w:ind w:left="0" w:right="13" w:firstLine="0"/>
              <w:jc w:val="center"/>
              <w:rPr>
                <w:rFonts w:eastAsiaTheme="minorEastAsia"/>
                <w:b w:val="0"/>
                <w:color w:val="000000"/>
                <w:kern w:val="0"/>
                <w:sz w:val="32"/>
                <w:szCs w:val="32"/>
                <w:lang w:val="en-GB" w:bidi="te-IN"/>
              </w:rPr>
            </w:pPr>
            <w:r w:rsidRPr="003A6BEA">
              <w:rPr>
                <w:rFonts w:eastAsiaTheme="minorEastAsia"/>
                <w:b w:val="0"/>
                <w:color w:val="000000"/>
                <w:kern w:val="0"/>
                <w:sz w:val="32"/>
                <w:szCs w:val="32"/>
                <w:lang w:val="en-GB" w:bidi="te-IN"/>
              </w:rPr>
              <w:t>Farjana Parvin</w:t>
            </w:r>
          </w:p>
          <w:p w14:paraId="4542E5C8" w14:textId="77777777" w:rsidR="00F301B1" w:rsidRPr="003A6BEA" w:rsidRDefault="00F301B1" w:rsidP="003A6BEA">
            <w:pPr>
              <w:spacing w:after="53" w:line="259" w:lineRule="auto"/>
              <w:ind w:left="0" w:right="13" w:firstLine="0"/>
              <w:jc w:val="center"/>
              <w:rPr>
                <w:b w:val="0"/>
                <w:sz w:val="32"/>
                <w:szCs w:val="32"/>
                <w:lang w:val="en-BD"/>
              </w:rPr>
            </w:pPr>
            <w:r w:rsidRPr="003A6BEA">
              <w:rPr>
                <w:b w:val="0"/>
                <w:sz w:val="32"/>
                <w:szCs w:val="32"/>
                <w:lang w:val="en-BD"/>
              </w:rPr>
              <w:t>Lecturer,</w:t>
            </w:r>
            <w:r w:rsidRPr="003A6BEA">
              <w:rPr>
                <w:b w:val="0"/>
                <w:sz w:val="32"/>
                <w:szCs w:val="32"/>
                <w:lang w:val="en-BD"/>
              </w:rPr>
              <w:br/>
              <w:t>Dept of CSE, RUET</w:t>
            </w:r>
            <w:r w:rsidRPr="00F301B1">
              <w:rPr>
                <w:b w:val="0"/>
                <w:bCs/>
                <w:lang w:val="en-BD"/>
              </w:rPr>
              <w:t>.</w:t>
            </w:r>
          </w:p>
          <w:p w14:paraId="327604B2" w14:textId="77777777" w:rsidR="006F2E52" w:rsidRPr="00576558" w:rsidRDefault="006F2E52" w:rsidP="00E63ED5">
            <w:pPr>
              <w:spacing w:after="0" w:line="259" w:lineRule="auto"/>
              <w:ind w:left="0" w:right="16" w:firstLine="0"/>
              <w:jc w:val="center"/>
              <w:rPr>
                <w:b w:val="0"/>
                <w:bCs/>
              </w:rPr>
            </w:pPr>
          </w:p>
        </w:tc>
      </w:tr>
    </w:tbl>
    <w:p w14:paraId="1039ACD8" w14:textId="77777777" w:rsidR="00195090" w:rsidRPr="00195090" w:rsidRDefault="00195090" w:rsidP="00E63ED5">
      <w:pPr>
        <w:spacing w:after="234" w:line="259" w:lineRule="auto"/>
        <w:ind w:left="14" w:firstLine="0"/>
        <w:jc w:val="center"/>
      </w:pPr>
    </w:p>
    <w:p w14:paraId="0FA88867" w14:textId="77777777" w:rsidR="00195090" w:rsidRDefault="00195090">
      <w:pPr>
        <w:spacing w:after="2" w:line="414" w:lineRule="auto"/>
        <w:ind w:left="-5" w:right="2415"/>
        <w:rPr>
          <w:color w:val="FF0000"/>
          <w:u w:val="single" w:color="FF0000"/>
        </w:rPr>
      </w:pPr>
    </w:p>
    <w:p w14:paraId="4F859828" w14:textId="77777777" w:rsidR="003407AE" w:rsidRPr="003F52A7" w:rsidRDefault="003407AE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3F52A7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lastRenderedPageBreak/>
        <w:t>Task:</w:t>
      </w:r>
      <w:r w:rsidRPr="003F52A7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</w:t>
      </w:r>
      <w:proofErr w:type="spellStart"/>
      <w:r w:rsidRPr="003F52A7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Github</w:t>
      </w:r>
      <w:proofErr w:type="spellEnd"/>
      <w:r w:rsidRPr="003F52A7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repository creation and pushing code form local</w:t>
      </w:r>
    </w:p>
    <w:p w14:paraId="401632BA" w14:textId="77777777" w:rsidR="002522C0" w:rsidRPr="003F52A7" w:rsidRDefault="003407AE" w:rsidP="003F52A7">
      <w:pPr>
        <w:spacing w:after="2" w:line="276" w:lineRule="auto"/>
        <w:ind w:left="-5" w:right="2415"/>
        <w:jc w:val="both"/>
        <w:rPr>
          <w:rFonts w:eastAsiaTheme="minorEastAsia"/>
          <w:bCs/>
          <w:color w:val="000000" w:themeColor="text1"/>
          <w:kern w:val="0"/>
          <w:sz w:val="36"/>
          <w:szCs w:val="36"/>
          <w:u w:val="single"/>
          <w:lang w:val="en-GB" w:bidi="te-IN"/>
        </w:rPr>
      </w:pPr>
      <w:r w:rsidRPr="003F52A7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Machine</w:t>
      </w:r>
      <w:r w:rsidRPr="003F52A7">
        <w:rPr>
          <w:rFonts w:eastAsiaTheme="minorEastAsia"/>
          <w:b w:val="0"/>
          <w:color w:val="244084"/>
          <w:kern w:val="0"/>
          <w:sz w:val="36"/>
          <w:szCs w:val="36"/>
          <w:lang w:val="en-GB" w:bidi="te-IN"/>
        </w:rPr>
        <w:t>.</w:t>
      </w:r>
      <w:r w:rsidR="002522C0" w:rsidRPr="003F52A7">
        <w:rPr>
          <w:rFonts w:eastAsiaTheme="minorEastAsia"/>
          <w:bCs/>
          <w:color w:val="000000" w:themeColor="text1"/>
          <w:kern w:val="0"/>
          <w:sz w:val="36"/>
          <w:szCs w:val="36"/>
          <w:u w:val="single"/>
          <w:lang w:val="en-GB" w:bidi="te-IN"/>
        </w:rPr>
        <w:t xml:space="preserve"> </w:t>
      </w:r>
    </w:p>
    <w:p w14:paraId="14DB4588" w14:textId="77777777" w:rsidR="002522C0" w:rsidRPr="003F52A7" w:rsidRDefault="002522C0" w:rsidP="003F52A7">
      <w:pPr>
        <w:spacing w:after="2" w:line="276" w:lineRule="auto"/>
        <w:ind w:left="-5" w:right="2415"/>
        <w:jc w:val="both"/>
        <w:rPr>
          <w:rFonts w:eastAsiaTheme="minorEastAsia"/>
          <w:bCs/>
          <w:color w:val="000000" w:themeColor="text1"/>
          <w:kern w:val="0"/>
          <w:sz w:val="36"/>
          <w:szCs w:val="36"/>
          <w:u w:val="single"/>
          <w:lang w:val="en-GB" w:bidi="te-IN"/>
        </w:rPr>
      </w:pPr>
    </w:p>
    <w:p w14:paraId="615B37C0" w14:textId="343A9492" w:rsidR="003F52A7" w:rsidRPr="003F52A7" w:rsidRDefault="002522C0" w:rsidP="003F52A7">
      <w:pPr>
        <w:spacing w:after="2" w:line="276" w:lineRule="auto"/>
        <w:ind w:left="-5" w:right="2415"/>
        <w:jc w:val="both"/>
        <w:rPr>
          <w:rFonts w:eastAsiaTheme="minorEastAsia"/>
          <w:bCs/>
          <w:color w:val="000000" w:themeColor="text1"/>
          <w:kern w:val="0"/>
          <w:sz w:val="36"/>
          <w:szCs w:val="36"/>
          <w:u w:val="single"/>
          <w:lang w:val="en-GB" w:bidi="te-IN"/>
        </w:rPr>
      </w:pPr>
      <w:r w:rsidRPr="003F52A7">
        <w:rPr>
          <w:rFonts w:eastAsiaTheme="minorEastAsia"/>
          <w:bCs/>
          <w:color w:val="000000" w:themeColor="text1"/>
          <w:kern w:val="0"/>
          <w:sz w:val="36"/>
          <w:szCs w:val="36"/>
          <w:u w:val="single"/>
          <w:lang w:val="en-GB" w:bidi="te-IN"/>
        </w:rPr>
        <w:t>Introduction:</w:t>
      </w:r>
    </w:p>
    <w:p w14:paraId="5681D4D0" w14:textId="6883CF93" w:rsidR="003F52A7" w:rsidRPr="003F52A7" w:rsidRDefault="003F52A7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This lab aims to provide a clear understanding of how to install and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configure Git, create a local repository, and upload it to a GitHub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repository. It covers the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foundational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steps of se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tti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ng up Git, crea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ti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ng and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managing repositories, and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utilizing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Git commands to track, commit and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push changes eﬀec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ti</w:t>
      </w: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vely to GitHub.</w:t>
      </w:r>
    </w:p>
    <w:p w14:paraId="13A2087B" w14:textId="77777777" w:rsidR="003F52A7" w:rsidRPr="003F52A7" w:rsidRDefault="003F52A7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</w:p>
    <w:p w14:paraId="013158DA" w14:textId="2A3F0D0A" w:rsidR="002522C0" w:rsidRPr="003F52A7" w:rsidRDefault="002522C0" w:rsidP="003F52A7">
      <w:pPr>
        <w:spacing w:line="276" w:lineRule="auto"/>
        <w:jc w:val="both"/>
        <w:rPr>
          <w:rFonts w:eastAsiaTheme="minorEastAsia"/>
          <w:sz w:val="36"/>
          <w:szCs w:val="36"/>
          <w:lang w:val="en-GB" w:bidi="te-IN"/>
        </w:rPr>
      </w:pPr>
      <w:r w:rsidRPr="003F52A7">
        <w:rPr>
          <w:rFonts w:eastAsiaTheme="minorEastAsia"/>
          <w:color w:val="000000" w:themeColor="text1"/>
          <w:sz w:val="36"/>
          <w:szCs w:val="36"/>
          <w:lang w:val="en-GB" w:bidi="te-IN"/>
        </w:rPr>
        <w:t>Git:</w:t>
      </w:r>
      <w:r w:rsidRPr="003F52A7">
        <w:rPr>
          <w:sz w:val="36"/>
          <w:szCs w:val="36"/>
        </w:rPr>
        <w:t xml:space="preserve"> </w:t>
      </w:r>
      <w:r w:rsidRPr="003F52A7">
        <w:rPr>
          <w:rFonts w:eastAsiaTheme="minorEastAsia"/>
          <w:b w:val="0"/>
          <w:bCs/>
          <w:sz w:val="36"/>
          <w:szCs w:val="36"/>
          <w:lang w:val="en-GB" w:bidi="te-IN"/>
        </w:rPr>
        <w:t>Git is a free and open-source distributed version control system designed to handle everything from small to very large projects with speed and efficiency.</w:t>
      </w:r>
    </w:p>
    <w:p w14:paraId="5D2A4729" w14:textId="77777777" w:rsidR="002522C0" w:rsidRPr="003F52A7" w:rsidRDefault="002522C0" w:rsidP="003F52A7">
      <w:pPr>
        <w:spacing w:line="276" w:lineRule="auto"/>
        <w:jc w:val="both"/>
        <w:rPr>
          <w:rFonts w:eastAsiaTheme="minorEastAsia"/>
          <w:sz w:val="36"/>
          <w:szCs w:val="36"/>
          <w:lang w:val="en-GB" w:bidi="te-IN"/>
        </w:rPr>
      </w:pPr>
    </w:p>
    <w:p w14:paraId="39F8D0EE" w14:textId="0471FDD6" w:rsidR="002522C0" w:rsidRPr="003F52A7" w:rsidRDefault="002522C0" w:rsidP="003F52A7">
      <w:pPr>
        <w:spacing w:line="276" w:lineRule="auto"/>
        <w:jc w:val="both"/>
        <w:rPr>
          <w:rFonts w:eastAsiaTheme="minorEastAsia"/>
          <w:b w:val="0"/>
          <w:bCs/>
          <w:sz w:val="36"/>
          <w:szCs w:val="36"/>
          <w:lang w:val="en-GB" w:bidi="te-IN"/>
        </w:rPr>
      </w:pPr>
      <w:r w:rsidRPr="003F52A7">
        <w:rPr>
          <w:rFonts w:eastAsiaTheme="minorEastAsia"/>
          <w:color w:val="000000" w:themeColor="text1"/>
          <w:sz w:val="36"/>
          <w:szCs w:val="36"/>
          <w:lang w:val="en-GB" w:bidi="te-IN"/>
        </w:rPr>
        <w:t>GitHub:</w:t>
      </w:r>
      <w:r w:rsidRPr="003F52A7">
        <w:rPr>
          <w:rFonts w:eastAsiaTheme="minorEastAsia"/>
          <w:sz w:val="36"/>
          <w:szCs w:val="36"/>
          <w:lang w:val="en-GB" w:bidi="te-IN"/>
        </w:rPr>
        <w:t xml:space="preserve"> </w:t>
      </w:r>
      <w:r w:rsidRPr="003F52A7">
        <w:rPr>
          <w:rFonts w:eastAsiaTheme="minorEastAsia"/>
          <w:b w:val="0"/>
          <w:bCs/>
          <w:sz w:val="36"/>
          <w:szCs w:val="36"/>
          <w:lang w:val="en-GB" w:bidi="te-IN"/>
        </w:rPr>
        <w:t>GitHub is a platform that allows developers to create, store, manage, and share their code. It is a popular tool for collaboration on coding projects and is often used by students to work on open-source projects.</w:t>
      </w:r>
    </w:p>
    <w:p w14:paraId="5AC2D135" w14:textId="77777777" w:rsidR="003F52A7" w:rsidRPr="003F52A7" w:rsidRDefault="003F52A7" w:rsidP="003F52A7">
      <w:pPr>
        <w:spacing w:line="276" w:lineRule="auto"/>
        <w:jc w:val="both"/>
        <w:rPr>
          <w:rFonts w:eastAsiaTheme="minorEastAsia"/>
          <w:sz w:val="36"/>
          <w:szCs w:val="36"/>
          <w:lang w:val="en-GB" w:bidi="te-IN"/>
        </w:rPr>
      </w:pPr>
    </w:p>
    <w:p w14:paraId="5BB7883C" w14:textId="77777777" w:rsidR="003F52A7" w:rsidRPr="003F52A7" w:rsidRDefault="003F52A7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3F52A7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Requirements:</w:t>
      </w:r>
    </w:p>
    <w:p w14:paraId="2AF24BDA" w14:textId="77777777" w:rsidR="003F52A7" w:rsidRPr="003F52A7" w:rsidRDefault="003F52A7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Git</w:t>
      </w:r>
    </w:p>
    <w:p w14:paraId="2C54ACCF" w14:textId="77777777" w:rsidR="003F52A7" w:rsidRPr="003F52A7" w:rsidRDefault="003F52A7" w:rsidP="003F5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2. </w:t>
      </w:r>
      <w:proofErr w:type="spellStart"/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VsCode</w:t>
      </w:r>
      <w:proofErr w:type="spellEnd"/>
    </w:p>
    <w:p w14:paraId="0E006286" w14:textId="47764708" w:rsidR="003F52A7" w:rsidRPr="003F52A7" w:rsidRDefault="003F52A7" w:rsidP="003F52A7">
      <w:pPr>
        <w:spacing w:line="276" w:lineRule="auto"/>
        <w:jc w:val="both"/>
        <w:rPr>
          <w:rFonts w:eastAsiaTheme="minorEastAsia"/>
          <w:sz w:val="36"/>
          <w:szCs w:val="36"/>
          <w:lang w:val="en-GB" w:bidi="te-IN"/>
        </w:rPr>
      </w:pPr>
      <w:r w:rsidRPr="003F52A7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3. GitHub Account</w:t>
      </w:r>
    </w:p>
    <w:p w14:paraId="35C3E253" w14:textId="77777777" w:rsidR="006A25B6" w:rsidRPr="008A5175" w:rsidRDefault="006A25B6" w:rsidP="002522C0">
      <w:pPr>
        <w:spacing w:after="2" w:line="360" w:lineRule="auto"/>
        <w:ind w:left="0" w:right="2415" w:firstLine="0"/>
        <w:jc w:val="both"/>
        <w:rPr>
          <w:rFonts w:eastAsiaTheme="minorEastAsia"/>
          <w:b w:val="0"/>
          <w:color w:val="244084"/>
          <w:kern w:val="0"/>
          <w:sz w:val="36"/>
          <w:szCs w:val="36"/>
          <w:lang w:val="en-GB" w:bidi="te-IN"/>
        </w:rPr>
      </w:pPr>
    </w:p>
    <w:p w14:paraId="36CE4DF7" w14:textId="2A11E521" w:rsidR="005C2FA4" w:rsidRPr="00B04EE5" w:rsidRDefault="003F52A7" w:rsidP="00B04EE5">
      <w:pPr>
        <w:spacing w:after="2" w:line="276" w:lineRule="auto"/>
        <w:ind w:left="-5" w:right="2415"/>
        <w:jc w:val="both"/>
        <w:rPr>
          <w:bCs/>
          <w:color w:val="000000" w:themeColor="text1"/>
          <w:sz w:val="36"/>
          <w:szCs w:val="36"/>
          <w:u w:val="single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Procedure:</w:t>
      </w:r>
    </w:p>
    <w:p w14:paraId="2957F973" w14:textId="7330102D" w:rsidR="007B3E95" w:rsidRPr="00B04EE5" w:rsidRDefault="00D47F90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Here is the procedure to do the task:</w:t>
      </w:r>
    </w:p>
    <w:p w14:paraId="666D7B2D" w14:textId="3282C72F" w:rsidR="003F52A7" w:rsidRPr="00B04EE5" w:rsidRDefault="003F52A7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lastRenderedPageBreak/>
        <w:t>Step-1:</w:t>
      </w: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 </w:t>
      </w:r>
      <w:proofErr w:type="spellStart"/>
      <w:proofErr w:type="gramStart"/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Installa,on</w:t>
      </w:r>
      <w:proofErr w:type="spellEnd"/>
      <w:proofErr w:type="gramEnd"/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of Git</w:t>
      </w:r>
    </w:p>
    <w:p w14:paraId="39365203" w14:textId="77777777" w:rsidR="003F52A7" w:rsidRPr="00B04EE5" w:rsidRDefault="003F52A7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Download Git</w:t>
      </w:r>
    </w:p>
    <w:p w14:paraId="54583E6E" w14:textId="73F509BD" w:rsidR="003F52A7" w:rsidRPr="00B04EE5" w:rsidRDefault="003F52A7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2. Install Git</w:t>
      </w:r>
    </w:p>
    <w:p w14:paraId="7AB801F9" w14:textId="77777777" w:rsidR="003F52A7" w:rsidRPr="00B04EE5" w:rsidRDefault="003F52A7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</w:p>
    <w:p w14:paraId="2F0983F3" w14:textId="5F390617" w:rsidR="007B3E95" w:rsidRPr="00B04EE5" w:rsidRDefault="007B3E95" w:rsidP="00B04EE5">
      <w:pPr>
        <w:spacing w:after="2" w:line="276" w:lineRule="auto"/>
        <w:ind w:left="-5" w:right="241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2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: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Create a GitHub Repository</w:t>
      </w:r>
    </w:p>
    <w:p w14:paraId="1B17CC95" w14:textId="77777777" w:rsidR="007B3E95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1.Go to [GitHub](https://github.com) and log in.</w:t>
      </w:r>
    </w:p>
    <w:p w14:paraId="7B1038A8" w14:textId="412AD0CC" w:rsidR="007B3E95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 xml:space="preserve">2. Click the </w:t>
      </w:r>
      <w:r w:rsidR="00FE0B66" w:rsidRPr="00B04EE5">
        <w:rPr>
          <w:rStyle w:val="Strong"/>
          <w:color w:val="000000"/>
          <w:sz w:val="36"/>
          <w:szCs w:val="36"/>
        </w:rPr>
        <w:t>“+”</w:t>
      </w:r>
      <w:r w:rsidR="00D42407" w:rsidRPr="00B04EE5">
        <w:rPr>
          <w:color w:val="000000"/>
          <w:sz w:val="36"/>
          <w:szCs w:val="36"/>
        </w:rPr>
        <w:t xml:space="preserve"> </w:t>
      </w: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in the top-right corner, then select **New repository**.</w:t>
      </w:r>
    </w:p>
    <w:p w14:paraId="385A7EA4" w14:textId="77777777" w:rsidR="007B3E95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3. Fill in the repository name, description (optional), and set visibility (Public/Private).</w:t>
      </w:r>
    </w:p>
    <w:p w14:paraId="02B92BEE" w14:textId="77777777" w:rsidR="007B3E95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4. Check **Add a README file** (optional).</w:t>
      </w:r>
    </w:p>
    <w:p w14:paraId="14D6EE7A" w14:textId="77777777" w:rsidR="007B3E95" w:rsidRDefault="007B3E95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5. Click **Create repository**.</w:t>
      </w:r>
    </w:p>
    <w:p w14:paraId="1284E513" w14:textId="77777777" w:rsidR="00B04EE5" w:rsidRPr="00B04EE5" w:rsidRDefault="00B04EE5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</w:p>
    <w:p w14:paraId="5623CBAA" w14:textId="36491DFD" w:rsidR="00100B22" w:rsidRPr="00B04EE5" w:rsidRDefault="00100B22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noProof/>
          <w:sz w:val="36"/>
          <w:szCs w:val="36"/>
        </w:rPr>
        <w:drawing>
          <wp:inline distT="0" distB="0" distL="0" distR="0" wp14:anchorId="2E103599" wp14:editId="3EE4FB62">
            <wp:extent cx="3533775" cy="4175677"/>
            <wp:effectExtent l="0" t="0" r="0" b="0"/>
            <wp:docPr id="213947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4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63132" cy="42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8DD3" w14:textId="2BD84E28" w:rsidR="007B3E95" w:rsidRDefault="00100B22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lastRenderedPageBreak/>
        <w:t xml:space="preserve"> </w:t>
      </w:r>
      <w:r w:rsidRPr="00B04EE5">
        <w:rPr>
          <w:noProof/>
          <w:sz w:val="36"/>
          <w:szCs w:val="36"/>
        </w:rPr>
        <w:drawing>
          <wp:inline distT="0" distB="0" distL="0" distR="0" wp14:anchorId="243B2130" wp14:editId="1C4F879B">
            <wp:extent cx="2705100" cy="2465488"/>
            <wp:effectExtent l="0" t="0" r="0" b="0"/>
            <wp:docPr id="8658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8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019" cy="24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B30B" w14:textId="77777777" w:rsidR="00B04EE5" w:rsidRPr="00B04EE5" w:rsidRDefault="00B04EE5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</w:p>
    <w:p w14:paraId="74B5AD73" w14:textId="395E75D4" w:rsidR="000F3A94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3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: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Initialize Git Locally</w:t>
      </w:r>
    </w:p>
    <w:p w14:paraId="78CBFCD9" w14:textId="77777777" w:rsidR="007B3E95" w:rsidRPr="00B04EE5" w:rsidRDefault="007B3E95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Open a terminal on your local machine.</w:t>
      </w:r>
    </w:p>
    <w:p w14:paraId="44B01C93" w14:textId="77777777" w:rsidR="007B3E95" w:rsidRPr="00B04EE5" w:rsidRDefault="007B3E95" w:rsidP="00B04EE5">
      <w:pPr>
        <w:spacing w:after="2" w:line="276" w:lineRule="auto"/>
        <w:ind w:left="-5"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2. Navigate to your project folder:</w:t>
      </w:r>
    </w:p>
    <w:p w14:paraId="3345041A" w14:textId="77777777" w:rsidR="00C52BAC" w:rsidRPr="00B04EE5" w:rsidRDefault="00C52BAC" w:rsidP="00B04EE5">
      <w:pPr>
        <w:spacing w:after="2" w:line="276" w:lineRule="auto"/>
        <w:ind w:left="2155" w:right="2415" w:firstLine="72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cd /path/to/your/project</w:t>
      </w:r>
    </w:p>
    <w:p w14:paraId="79BB24F8" w14:textId="77777777" w:rsidR="006A25B6" w:rsidRPr="00B04EE5" w:rsidRDefault="006A25B6" w:rsidP="00B04EE5">
      <w:pPr>
        <w:spacing w:after="2" w:line="276" w:lineRule="auto"/>
        <w:ind w:left="2155" w:right="2415" w:firstLine="72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1B8641E5" w14:textId="77777777" w:rsidR="00C52BAC" w:rsidRPr="00B04EE5" w:rsidRDefault="00C52BAC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3. Initialize Git in your project folder:</w:t>
      </w:r>
    </w:p>
    <w:p w14:paraId="089AB527" w14:textId="77777777" w:rsidR="00C52BAC" w:rsidRPr="00B04EE5" w:rsidRDefault="00C52BAC" w:rsidP="00B04EE5">
      <w:pPr>
        <w:spacing w:after="2" w:line="276" w:lineRule="auto"/>
        <w:ind w:left="2155" w:right="2415" w:firstLine="72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git </w:t>
      </w:r>
      <w:proofErr w:type="spellStart"/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init</w:t>
      </w:r>
      <w:proofErr w:type="spellEnd"/>
    </w:p>
    <w:p w14:paraId="32244D2B" w14:textId="77777777" w:rsidR="0015359E" w:rsidRPr="00B04EE5" w:rsidRDefault="0015359E" w:rsidP="00B04EE5">
      <w:pPr>
        <w:spacing w:after="2" w:line="276" w:lineRule="auto"/>
        <w:ind w:left="-5" w:right="241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35B146B5" w14:textId="574850A4" w:rsidR="0015359E" w:rsidRPr="00B04EE5" w:rsidRDefault="0015359E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4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: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Connect Local Repo to GitHub</w:t>
      </w:r>
    </w:p>
    <w:p w14:paraId="6CF270A8" w14:textId="77777777" w:rsidR="0015359E" w:rsidRPr="00B04EE5" w:rsidRDefault="0015359E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Add the remote URL of your GitHub repository:</w:t>
      </w:r>
    </w:p>
    <w:p w14:paraId="2BD8D43E" w14:textId="77777777" w:rsidR="0015359E" w:rsidRPr="00B04EE5" w:rsidRDefault="00F11A5C" w:rsidP="00B04EE5">
      <w:pPr>
        <w:spacing w:after="2" w:line="276" w:lineRule="auto"/>
        <w:ind w:left="720" w:right="241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git remote add origin </w:t>
      </w:r>
      <w:hyperlink r:id="rId8" w:history="1">
        <w:r w:rsidRPr="00B04EE5">
          <w:rPr>
            <w:rStyle w:val="Hyperlink"/>
            <w:rFonts w:eastAsiaTheme="minorEastAsia"/>
            <w:bCs/>
            <w:kern w:val="0"/>
            <w:sz w:val="36"/>
            <w:szCs w:val="36"/>
            <w:lang w:val="en-GB" w:bidi="te-IN"/>
          </w:rPr>
          <w:t>https://github.com/your-username/repo-name.git</w:t>
        </w:r>
      </w:hyperlink>
    </w:p>
    <w:p w14:paraId="38532810" w14:textId="77777777" w:rsidR="00F11A5C" w:rsidRPr="00B04EE5" w:rsidRDefault="00F11A5C" w:rsidP="00B04EE5">
      <w:pPr>
        <w:spacing w:after="2" w:line="276" w:lineRule="auto"/>
        <w:ind w:left="720" w:right="241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6934C9F9" w14:textId="21F0B594" w:rsidR="0015359E" w:rsidRPr="00B04EE5" w:rsidRDefault="0015359E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5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: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Stage and Commit Your Code</w:t>
      </w:r>
    </w:p>
    <w:p w14:paraId="29353F55" w14:textId="77777777" w:rsidR="0015359E" w:rsidRPr="00B04EE5" w:rsidRDefault="0015359E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Stage all files:</w:t>
      </w:r>
    </w:p>
    <w:p w14:paraId="7ACB6C9A" w14:textId="77777777" w:rsidR="002D3222" w:rsidRPr="00B04EE5" w:rsidRDefault="0015359E" w:rsidP="00B04EE5">
      <w:pPr>
        <w:spacing w:after="2" w:line="276" w:lineRule="auto"/>
        <w:ind w:left="2155" w:right="2415" w:firstLine="725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git </w:t>
      </w:r>
      <w:proofErr w:type="gramStart"/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add .</w:t>
      </w:r>
      <w:proofErr w:type="gramEnd"/>
    </w:p>
    <w:p w14:paraId="69125025" w14:textId="77777777" w:rsidR="002D3222" w:rsidRPr="00B04EE5" w:rsidRDefault="002D3222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lastRenderedPageBreak/>
        <w:t>2. Commit the changes:</w:t>
      </w:r>
    </w:p>
    <w:p w14:paraId="7E99938C" w14:textId="77777777" w:rsidR="002D3222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="002D3222"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git commit -m "Initial commit"</w:t>
      </w:r>
    </w:p>
    <w:p w14:paraId="64BE6894" w14:textId="77777777" w:rsidR="0088029D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77BEE63B" w14:textId="0D001C98" w:rsidR="002D3222" w:rsidRPr="00B04EE5" w:rsidRDefault="002D3222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6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: Push Code to GitHub</w:t>
      </w:r>
    </w:p>
    <w:p w14:paraId="719357EC" w14:textId="77777777" w:rsidR="0088029D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3CA0E78E" w14:textId="77777777" w:rsidR="002D3222" w:rsidRPr="00B04EE5" w:rsidRDefault="002D3222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1. Push your code to the `main` branch:</w:t>
      </w:r>
    </w:p>
    <w:p w14:paraId="03DFFEF1" w14:textId="77777777" w:rsidR="002D3222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="002D3222"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git branch -M main</w:t>
      </w:r>
    </w:p>
    <w:p w14:paraId="43441A8C" w14:textId="77777777" w:rsidR="002D3222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ab/>
      </w:r>
      <w:r w:rsidR="002D3222"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>git push -u origin main</w:t>
      </w:r>
    </w:p>
    <w:p w14:paraId="26BB5323" w14:textId="77777777" w:rsidR="0088029D" w:rsidRPr="00B04EE5" w:rsidRDefault="0088029D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</w:p>
    <w:p w14:paraId="7B713D3A" w14:textId="674ADEF5" w:rsidR="002D3222" w:rsidRPr="00B04EE5" w:rsidRDefault="002D3222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 xml:space="preserve">Step </w:t>
      </w:r>
      <w:r w:rsidR="003F52A7"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7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u w:val="single"/>
          <w:lang w:val="en-GB" w:bidi="te-IN"/>
        </w:rPr>
        <w:t>:</w:t>
      </w:r>
      <w:r w:rsidRPr="00B04EE5">
        <w:rPr>
          <w:rFonts w:eastAsiaTheme="minorEastAsia"/>
          <w:bCs/>
          <w:color w:val="000000"/>
          <w:kern w:val="0"/>
          <w:sz w:val="36"/>
          <w:szCs w:val="36"/>
          <w:lang w:val="en-GB" w:bidi="te-IN"/>
        </w:rPr>
        <w:t xml:space="preserve"> Verify on GitHub</w:t>
      </w:r>
    </w:p>
    <w:p w14:paraId="4246E044" w14:textId="77777777" w:rsidR="002D3222" w:rsidRPr="00B04EE5" w:rsidRDefault="002D3222" w:rsidP="00B04EE5">
      <w:pPr>
        <w:pStyle w:val="ListParagraph"/>
        <w:numPr>
          <w:ilvl w:val="0"/>
          <w:numId w:val="5"/>
        </w:numPr>
        <w:spacing w:after="2" w:line="276" w:lineRule="auto"/>
        <w:ind w:right="2415"/>
        <w:jc w:val="both"/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</w:pPr>
      <w:r w:rsidRPr="00B04EE5">
        <w:rPr>
          <w:rFonts w:eastAsiaTheme="minorEastAsia"/>
          <w:b w:val="0"/>
          <w:color w:val="000000"/>
          <w:kern w:val="0"/>
          <w:sz w:val="36"/>
          <w:szCs w:val="36"/>
          <w:lang w:val="en-GB" w:bidi="te-IN"/>
        </w:rPr>
        <w:t>Go to your GitHub repository URL to see the uploaded code.</w:t>
      </w:r>
    </w:p>
    <w:p w14:paraId="341676D5" w14:textId="77777777" w:rsidR="002D3222" w:rsidRPr="00B04EE5" w:rsidRDefault="002D3222" w:rsidP="00B04EE5">
      <w:pPr>
        <w:spacing w:after="2" w:line="276" w:lineRule="auto"/>
        <w:ind w:right="2415"/>
        <w:jc w:val="both"/>
        <w:rPr>
          <w:color w:val="FF0000"/>
          <w:sz w:val="36"/>
          <w:szCs w:val="36"/>
          <w:u w:val="single" w:color="FF0000"/>
        </w:rPr>
      </w:pPr>
    </w:p>
    <w:p w14:paraId="5CD992F5" w14:textId="77777777" w:rsidR="004404B7" w:rsidRPr="00B04EE5" w:rsidRDefault="00363B49" w:rsidP="00B0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color w:val="FF0000"/>
          <w:sz w:val="36"/>
          <w:szCs w:val="36"/>
          <w:u w:val="single" w:color="FF0000"/>
        </w:rPr>
      </w:pPr>
      <w:r w:rsidRPr="00B04EE5">
        <w:rPr>
          <w:color w:val="000000"/>
          <w:sz w:val="36"/>
          <w:szCs w:val="36"/>
          <w:u w:val="single"/>
        </w:rPr>
        <w:t>Conclusion:</w:t>
      </w:r>
      <w:r w:rsidRPr="00B04EE5">
        <w:rPr>
          <w:color w:val="000000"/>
          <w:sz w:val="36"/>
          <w:szCs w:val="36"/>
        </w:rPr>
        <w:t xml:space="preserve"> </w:t>
      </w:r>
      <w:r w:rsidRPr="00B04EE5">
        <w:rPr>
          <w:b w:val="0"/>
          <w:bCs/>
          <w:color w:val="000000"/>
          <w:sz w:val="36"/>
          <w:szCs w:val="36"/>
        </w:rPr>
        <w:t>By following these steps, you can create a GitHub repository, connect it to your local machine, and push code effortlessly. This process enables version control and simplifies collaboration on projects."</w:t>
      </w:r>
    </w:p>
    <w:sectPr w:rsidR="004404B7" w:rsidRPr="00B04EE5">
      <w:pgSz w:w="12240" w:h="15840"/>
      <w:pgMar w:top="1488" w:right="1226" w:bottom="155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58A9"/>
    <w:multiLevelType w:val="hybridMultilevel"/>
    <w:tmpl w:val="4120BB64"/>
    <w:lvl w:ilvl="0" w:tplc="6360F5D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60DE5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5C22A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30B7C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2FE8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C629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72B48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DE669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DCA7D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3C55BA"/>
    <w:multiLevelType w:val="hybridMultilevel"/>
    <w:tmpl w:val="CFF0BC76"/>
    <w:lvl w:ilvl="0" w:tplc="C136CD1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F920FE7"/>
    <w:multiLevelType w:val="hybridMultilevel"/>
    <w:tmpl w:val="64D6EB40"/>
    <w:lvl w:ilvl="0" w:tplc="A5CE6E9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64AF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D41FB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42615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A8190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D858D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9E3B8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167D9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DEFA3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215EE7"/>
    <w:multiLevelType w:val="hybridMultilevel"/>
    <w:tmpl w:val="418E3ABE"/>
    <w:lvl w:ilvl="0" w:tplc="F4CCDAC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C6ED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682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0C2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0F8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E01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DA4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A06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24A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7415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57916"/>
    <w:multiLevelType w:val="multilevel"/>
    <w:tmpl w:val="7668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715992">
    <w:abstractNumId w:val="3"/>
  </w:num>
  <w:num w:numId="2" w16cid:durableId="1994943137">
    <w:abstractNumId w:val="2"/>
  </w:num>
  <w:num w:numId="3" w16cid:durableId="1196771853">
    <w:abstractNumId w:val="0"/>
  </w:num>
  <w:num w:numId="4" w16cid:durableId="864289402">
    <w:abstractNumId w:val="4"/>
  </w:num>
  <w:num w:numId="5" w16cid:durableId="19941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C0"/>
    <w:rsid w:val="000143B7"/>
    <w:rsid w:val="0001724D"/>
    <w:rsid w:val="00042959"/>
    <w:rsid w:val="00071B53"/>
    <w:rsid w:val="000F3A94"/>
    <w:rsid w:val="00100B22"/>
    <w:rsid w:val="0015359E"/>
    <w:rsid w:val="0016333E"/>
    <w:rsid w:val="00195090"/>
    <w:rsid w:val="001E68D3"/>
    <w:rsid w:val="001E7677"/>
    <w:rsid w:val="002170B5"/>
    <w:rsid w:val="00243DFA"/>
    <w:rsid w:val="002502A4"/>
    <w:rsid w:val="002522C0"/>
    <w:rsid w:val="00260431"/>
    <w:rsid w:val="002B6CBD"/>
    <w:rsid w:val="002D2DFD"/>
    <w:rsid w:val="002D3222"/>
    <w:rsid w:val="002D7BC2"/>
    <w:rsid w:val="003407AE"/>
    <w:rsid w:val="00363B49"/>
    <w:rsid w:val="00364EB9"/>
    <w:rsid w:val="003A6BEA"/>
    <w:rsid w:val="003C3972"/>
    <w:rsid w:val="003F52A7"/>
    <w:rsid w:val="0041074F"/>
    <w:rsid w:val="004404B7"/>
    <w:rsid w:val="004901D1"/>
    <w:rsid w:val="004B67CF"/>
    <w:rsid w:val="005130A8"/>
    <w:rsid w:val="005735DC"/>
    <w:rsid w:val="00576558"/>
    <w:rsid w:val="0058184F"/>
    <w:rsid w:val="00590BF3"/>
    <w:rsid w:val="005C2FA4"/>
    <w:rsid w:val="005F1F0C"/>
    <w:rsid w:val="005F54B9"/>
    <w:rsid w:val="00652571"/>
    <w:rsid w:val="0066738D"/>
    <w:rsid w:val="006933CD"/>
    <w:rsid w:val="006A25B6"/>
    <w:rsid w:val="006F2E52"/>
    <w:rsid w:val="006F34A7"/>
    <w:rsid w:val="007016F5"/>
    <w:rsid w:val="00705F40"/>
    <w:rsid w:val="00726C62"/>
    <w:rsid w:val="007449A9"/>
    <w:rsid w:val="007B3E95"/>
    <w:rsid w:val="00807288"/>
    <w:rsid w:val="008778EA"/>
    <w:rsid w:val="0088029D"/>
    <w:rsid w:val="008A4A6A"/>
    <w:rsid w:val="008A4A7B"/>
    <w:rsid w:val="008A5175"/>
    <w:rsid w:val="00905793"/>
    <w:rsid w:val="009304B3"/>
    <w:rsid w:val="009479C5"/>
    <w:rsid w:val="00962946"/>
    <w:rsid w:val="009C1C1A"/>
    <w:rsid w:val="009D0927"/>
    <w:rsid w:val="00A36570"/>
    <w:rsid w:val="00AD4C5C"/>
    <w:rsid w:val="00AF034B"/>
    <w:rsid w:val="00B04EE5"/>
    <w:rsid w:val="00B07B8C"/>
    <w:rsid w:val="00B12556"/>
    <w:rsid w:val="00B159B7"/>
    <w:rsid w:val="00B91F8B"/>
    <w:rsid w:val="00BE2EA8"/>
    <w:rsid w:val="00C52BAC"/>
    <w:rsid w:val="00CD3ADF"/>
    <w:rsid w:val="00CE0470"/>
    <w:rsid w:val="00D42407"/>
    <w:rsid w:val="00D47F90"/>
    <w:rsid w:val="00E25CDB"/>
    <w:rsid w:val="00E449FA"/>
    <w:rsid w:val="00E60127"/>
    <w:rsid w:val="00E63ED5"/>
    <w:rsid w:val="00EA21E0"/>
    <w:rsid w:val="00F059C0"/>
    <w:rsid w:val="00F11A5C"/>
    <w:rsid w:val="00F301B1"/>
    <w:rsid w:val="00F51BA7"/>
    <w:rsid w:val="00F8047A"/>
    <w:rsid w:val="00FE0B66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7926"/>
  <w15:docId w15:val="{738F2694-6129-4B49-86BD-659C362B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B7"/>
    <w:pPr>
      <w:spacing w:after="3" w:line="299" w:lineRule="auto"/>
      <w:ind w:left="10" w:hanging="10"/>
    </w:pPr>
    <w:rPr>
      <w:rFonts w:ascii="Times New Roman" w:eastAsia="Times New Roman" w:hAnsi="Times New Roman" w:cs="Times New Roman"/>
      <w:b/>
      <w:color w:val="374151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right="72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159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0431"/>
    <w:pPr>
      <w:spacing w:before="100" w:beforeAutospacing="1" w:after="100" w:afterAutospacing="1" w:line="240" w:lineRule="auto"/>
      <w:ind w:left="0" w:firstLine="0"/>
    </w:pPr>
    <w:rPr>
      <w:b w:val="0"/>
      <w:color w:val="auto"/>
      <w:kern w:val="0"/>
      <w:sz w:val="24"/>
      <w:szCs w:val="24"/>
      <w:lang w:val="en-BD" w:eastAsia="en-GB"/>
      <w14:ligatures w14:val="none"/>
    </w:rPr>
  </w:style>
  <w:style w:type="table" w:styleId="TableGrid0">
    <w:name w:val="Table Grid"/>
    <w:basedOn w:val="TableNormal"/>
    <w:uiPriority w:val="39"/>
    <w:rsid w:val="00195090"/>
    <w:pPr>
      <w:spacing w:after="0" w:line="240" w:lineRule="auto"/>
    </w:pPr>
    <w:rPr>
      <w:rFonts w:eastAsiaTheme="minorHAnsi"/>
      <w:sz w:val="24"/>
      <w:szCs w:val="24"/>
      <w:lang w:val="en-BD"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1B53"/>
  </w:style>
  <w:style w:type="character" w:styleId="Strong">
    <w:name w:val="Strong"/>
    <w:basedOn w:val="DefaultParagraphFont"/>
    <w:uiPriority w:val="22"/>
    <w:qFormat/>
    <w:rsid w:val="00071B53"/>
    <w:rPr>
      <w:b/>
      <w:bCs/>
    </w:rPr>
  </w:style>
  <w:style w:type="paragraph" w:styleId="NoSpacing">
    <w:name w:val="No Spacing"/>
    <w:uiPriority w:val="1"/>
    <w:qFormat/>
    <w:rsid w:val="002D7BC2"/>
    <w:pPr>
      <w:spacing w:after="0" w:line="240" w:lineRule="auto"/>
      <w:ind w:left="10" w:hanging="10"/>
    </w:pPr>
    <w:rPr>
      <w:rFonts w:ascii="Times New Roman" w:eastAsia="Times New Roman" w:hAnsi="Times New Roman" w:cs="Times New Roman"/>
      <w:b/>
      <w:color w:val="374151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153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222"/>
    <w:pPr>
      <w:ind w:left="720"/>
      <w:contextualSpacing/>
    </w:pPr>
    <w:rPr>
      <w:szCs w:val="35"/>
    </w:rPr>
  </w:style>
  <w:style w:type="character" w:styleId="FollowedHyperlink">
    <w:name w:val="FollowedHyperlink"/>
    <w:basedOn w:val="DefaultParagraphFont"/>
    <w:uiPriority w:val="99"/>
    <w:semiHidden/>
    <w:unhideWhenUsed/>
    <w:rsid w:val="00243DF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22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2C0"/>
    <w:rPr>
      <w:rFonts w:asciiTheme="majorHAnsi" w:eastAsiaTheme="majorEastAsia" w:hAnsiTheme="majorHAnsi" w:cstheme="majorBidi"/>
      <w:b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repo-na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pildeb/Desktop/CSE-32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CSE-3206.dotx</Template>
  <TotalTime>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Deb</dc:creator>
  <cp:keywords/>
  <cp:lastModifiedBy>bdtechpark393</cp:lastModifiedBy>
  <cp:revision>4</cp:revision>
  <cp:lastPrinted>2025-01-26T11:03:00Z</cp:lastPrinted>
  <dcterms:created xsi:type="dcterms:W3CDTF">2025-01-26T11:03:00Z</dcterms:created>
  <dcterms:modified xsi:type="dcterms:W3CDTF">2025-01-26T11:07:00Z</dcterms:modified>
</cp:coreProperties>
</file>